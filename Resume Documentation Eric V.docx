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1A32E" w14:textId="77777777" w:rsidR="00D10DCB" w:rsidRPr="008241FC" w:rsidRDefault="008241FC">
      <w:pPr>
        <w:pStyle w:val="Heading1"/>
        <w:rPr>
          <w:b/>
          <w:sz w:val="48"/>
          <w:szCs w:val="48"/>
        </w:rPr>
      </w:pPr>
      <w:r w:rsidRPr="008241FC">
        <w:rPr>
          <w:b/>
          <w:sz w:val="48"/>
          <w:szCs w:val="48"/>
        </w:rPr>
        <w:t>Resume Documentation Eric V</w:t>
      </w:r>
    </w:p>
    <w:p w14:paraId="25DDF241" w14:textId="77777777" w:rsidR="008241FC" w:rsidRDefault="008241FC" w:rsidP="008241FC">
      <w:pPr>
        <w:pStyle w:val="ListBullet"/>
        <w:numPr>
          <w:ilvl w:val="0"/>
          <w:numId w:val="7"/>
        </w:numPr>
      </w:pPr>
      <w:r w:rsidRPr="008241FC">
        <w:rPr>
          <w:u w:val="single"/>
        </w:rPr>
        <w:t>9/28/17</w:t>
      </w:r>
      <w:r>
        <w:t xml:space="preserve">- </w:t>
      </w:r>
      <w:r w:rsidRPr="008241FC">
        <w:rPr>
          <w:i/>
        </w:rPr>
        <w:t>Started Planning and Coding</w:t>
      </w:r>
    </w:p>
    <w:p w14:paraId="4EA37996" w14:textId="77777777" w:rsidR="008241FC" w:rsidRDefault="008241FC" w:rsidP="008241FC">
      <w:pPr>
        <w:pStyle w:val="ListBullet"/>
        <w:numPr>
          <w:ilvl w:val="1"/>
          <w:numId w:val="7"/>
        </w:numPr>
      </w:pPr>
      <w:r>
        <w:t>Started the code structure</w:t>
      </w:r>
    </w:p>
    <w:p w14:paraId="707C3E64" w14:textId="77777777" w:rsidR="008241FC" w:rsidRDefault="008241FC" w:rsidP="008241FC">
      <w:pPr>
        <w:pStyle w:val="ListBullet"/>
        <w:numPr>
          <w:ilvl w:val="1"/>
          <w:numId w:val="7"/>
        </w:numPr>
      </w:pPr>
      <w:r>
        <w:t>Inputted all html data</w:t>
      </w:r>
    </w:p>
    <w:p w14:paraId="6972666E" w14:textId="77777777" w:rsidR="008241FC" w:rsidRDefault="008241FC" w:rsidP="008241FC">
      <w:pPr>
        <w:pStyle w:val="ListBullet"/>
        <w:numPr>
          <w:ilvl w:val="1"/>
          <w:numId w:val="7"/>
        </w:numPr>
      </w:pPr>
      <w:r>
        <w:t>Inputted some css properties</w:t>
      </w:r>
      <w:bookmarkStart w:id="0" w:name="_GoBack"/>
      <w:bookmarkEnd w:id="0"/>
    </w:p>
    <w:p w14:paraId="64D07D93" w14:textId="77777777" w:rsidR="008241FC" w:rsidRDefault="008241FC" w:rsidP="008241FC">
      <w:pPr>
        <w:pStyle w:val="ListBullet"/>
        <w:numPr>
          <w:ilvl w:val="0"/>
          <w:numId w:val="0"/>
        </w:numPr>
        <w:ind w:left="720"/>
      </w:pPr>
    </w:p>
    <w:sectPr w:rsidR="008241FC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43000" w14:textId="77777777" w:rsidR="009153DA" w:rsidRDefault="009153DA">
      <w:r>
        <w:separator/>
      </w:r>
    </w:p>
    <w:p w14:paraId="4CB254A1" w14:textId="77777777" w:rsidR="009153DA" w:rsidRDefault="009153DA"/>
  </w:endnote>
  <w:endnote w:type="continuationSeparator" w:id="0">
    <w:p w14:paraId="0058D1F1" w14:textId="77777777" w:rsidR="009153DA" w:rsidRDefault="009153DA">
      <w:r>
        <w:continuationSeparator/>
      </w:r>
    </w:p>
    <w:p w14:paraId="6A7AC212" w14:textId="77777777" w:rsidR="009153DA" w:rsidRDefault="00915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ABAEA" w14:textId="77777777" w:rsidR="00D10DCB" w:rsidRDefault="009153D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FA2C5" w14:textId="77777777" w:rsidR="009153DA" w:rsidRDefault="009153DA">
      <w:r>
        <w:separator/>
      </w:r>
    </w:p>
    <w:p w14:paraId="07241332" w14:textId="77777777" w:rsidR="009153DA" w:rsidRDefault="009153DA"/>
  </w:footnote>
  <w:footnote w:type="continuationSeparator" w:id="0">
    <w:p w14:paraId="5BF8734A" w14:textId="77777777" w:rsidR="009153DA" w:rsidRDefault="009153DA">
      <w:r>
        <w:continuationSeparator/>
      </w:r>
    </w:p>
    <w:p w14:paraId="656BD338" w14:textId="77777777" w:rsidR="009153DA" w:rsidRDefault="009153D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A364D4A"/>
    <w:multiLevelType w:val="hybridMultilevel"/>
    <w:tmpl w:val="CD0E060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75815"/>
    <w:multiLevelType w:val="hybridMultilevel"/>
    <w:tmpl w:val="C5B65E9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30445E5E"/>
    <w:multiLevelType w:val="multilevel"/>
    <w:tmpl w:val="86C0E8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FC"/>
    <w:rsid w:val="008241FC"/>
    <w:rsid w:val="009153DA"/>
    <w:rsid w:val="00D1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E60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91"/>
    <w:rsid w:val="0074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B6A443DCB8B44BFD7A4707CD3D15F">
    <w:name w:val="E16B6A443DCB8B44BFD7A4707CD3D15F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50002AA2DA13534B8C086DBE9574BEB3">
    <w:name w:val="50002AA2DA13534B8C086DBE9574BE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21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2017-09-29T04:05:00Z</dcterms:created>
  <dcterms:modified xsi:type="dcterms:W3CDTF">2017-09-29T04:11:00Z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